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60319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60319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F0A0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F0A0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 w:rsidRPr="00B8740A">
                <w:rPr>
                  <w:u w:val="single"/>
                </w:rPr>
                <w:t>Sumário</w:t>
              </w:r>
            </w:p>
            <w:p w:rsidR="00B8740A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3466888" w:history="1">
                <w:r w:rsidR="00B8740A" w:rsidRPr="004432E9">
                  <w:rPr>
                    <w:rStyle w:val="Hyperlink"/>
                    <w:noProof/>
                  </w:rPr>
                  <w:t>Resumo</w:t>
                </w:r>
                <w:r w:rsidR="00B8740A">
                  <w:rPr>
                    <w:noProof/>
                    <w:webHidden/>
                  </w:rPr>
                  <w:tab/>
                </w:r>
                <w:r w:rsidR="00B8740A">
                  <w:rPr>
                    <w:noProof/>
                    <w:webHidden/>
                  </w:rPr>
                  <w:fldChar w:fldCharType="begin"/>
                </w:r>
                <w:r w:rsidR="00B8740A">
                  <w:rPr>
                    <w:noProof/>
                    <w:webHidden/>
                  </w:rPr>
                  <w:instrText xml:space="preserve"> PAGEREF _Toc3466888 \h </w:instrText>
                </w:r>
                <w:r w:rsidR="00B8740A">
                  <w:rPr>
                    <w:noProof/>
                    <w:webHidden/>
                  </w:rPr>
                </w:r>
                <w:r w:rsidR="00B8740A">
                  <w:rPr>
                    <w:noProof/>
                    <w:webHidden/>
                  </w:rPr>
                  <w:fldChar w:fldCharType="separate"/>
                </w:r>
                <w:r w:rsidR="00B8740A">
                  <w:rPr>
                    <w:noProof/>
                    <w:webHidden/>
                  </w:rPr>
                  <w:t>2</w:t>
                </w:r>
                <w:r w:rsidR="00B8740A"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89" w:history="1">
                <w:r w:rsidRPr="004432E9">
                  <w:rPr>
                    <w:rStyle w:val="Hyperlink"/>
                    <w:noProof/>
                  </w:rPr>
                  <w:t>Objetivos</w:t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0" w:history="1">
                <w:r w:rsidRPr="004432E9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1" w:history="1">
                <w:r w:rsidRPr="004432E9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2" w:history="1">
                <w:r w:rsidRPr="004432E9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3" w:history="1">
                <w:r w:rsidRPr="004432E9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4" w:history="1">
                <w:r w:rsidRPr="004432E9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5" w:history="1">
                <w:r w:rsidRPr="004432E9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6" w:history="1">
                <w:r w:rsidRPr="004432E9">
                  <w:rPr>
                    <w:rStyle w:val="Hyperlink"/>
                    <w:noProof/>
                  </w:rPr>
                  <w:t>Cronograma</w:t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7" w:history="1">
                <w:r w:rsidRPr="004432E9">
                  <w:rPr>
                    <w:rStyle w:val="Hyperlink"/>
                    <w:noProof/>
                  </w:rPr>
                  <w:t>Back-End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898" w:history="1">
                <w:r w:rsidRPr="004432E9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899" w:history="1">
                <w:r w:rsidRPr="004432E9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0" w:history="1">
                <w:r w:rsidRPr="004432E9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1" w:history="1">
                <w:r w:rsidRPr="004432E9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2" w:history="1">
                <w:r w:rsidRPr="004432E9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3" w:history="1">
                <w:r w:rsidRPr="004432E9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4" w:history="1">
                <w:r w:rsidRPr="004432E9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_Toc3466904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5" w:history="1">
                <w:r w:rsidRPr="004432E9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_Toc3466905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6" w:history="1">
                <w:r w:rsidRPr="004432E9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_Toc3466906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3466907" w:history="1">
                <w:r w:rsidRPr="004432E9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_Toc3466907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8" w:history="1">
                <w:r w:rsidRPr="004432E9">
                  <w:rPr>
                    <w:rStyle w:val="Hyperlink"/>
                    <w:noProof/>
                  </w:rPr>
                  <w:t>Links</w:t>
                </w:r>
              </w:hyperlink>
            </w:p>
            <w:p w:rsidR="00B8740A" w:rsidRDefault="00B8740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3466909" w:history="1">
                <w:r w:rsidRPr="004432E9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3466888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3466889"/>
      <w:r>
        <w:t>Objetivos</w:t>
      </w:r>
      <w:bookmarkEnd w:id="1"/>
    </w:p>
    <w:p w:rsidR="004A0592" w:rsidRDefault="00960319">
      <w:r>
        <w:t>Desenvolver um sistema web/mobile integrado onde seja possível realizar a gestão da clínica de forma automatizada e ter acesso fácil aos dados sobre as informações de seus pacientes.</w:t>
      </w:r>
    </w:p>
    <w:p w:rsidR="00DA19B6" w:rsidRDefault="0001427C">
      <w:pPr>
        <w:pStyle w:val="cabealho1"/>
      </w:pPr>
      <w:bookmarkStart w:id="2" w:name="_Toc3466890"/>
      <w:r>
        <w:t xml:space="preserve">Descrição do </w:t>
      </w:r>
      <w:r w:rsidR="00952E23">
        <w:t>projeto</w:t>
      </w:r>
      <w:bookmarkEnd w:id="2"/>
    </w:p>
    <w:p w:rsidR="00960319" w:rsidRDefault="00960319" w:rsidP="00960319">
      <w:pPr>
        <w:jc w:val="both"/>
      </w:pPr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960319" w:rsidRDefault="00960319" w:rsidP="00960319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DA19B6" w:rsidRDefault="0001427C">
      <w:pPr>
        <w:pStyle w:val="cabealho2"/>
      </w:pPr>
      <w:bookmarkStart w:id="3" w:name="_Toc3466891"/>
      <w:r>
        <w:t xml:space="preserve">Resumo </w:t>
      </w:r>
      <w:r w:rsidR="00952E23">
        <w:t>do projeto</w:t>
      </w:r>
      <w:bookmarkEnd w:id="3"/>
    </w:p>
    <w:p w:rsidR="008A7F37" w:rsidRDefault="00960319">
      <w:r>
        <w:t>D</w:t>
      </w:r>
      <w:r w:rsidR="003D08CD">
        <w:t>esenvolver um</w:t>
      </w:r>
      <w:r>
        <w:t xml:space="preserve"> software de planilhas eletrônicas.</w:t>
      </w:r>
      <w:r w:rsidR="008A7F37">
        <w:br w:type="page"/>
      </w:r>
    </w:p>
    <w:p w:rsidR="00DA19B6" w:rsidRDefault="00C92BD1">
      <w:pPr>
        <w:pStyle w:val="cabealho1"/>
      </w:pPr>
      <w:bookmarkStart w:id="4" w:name="_Toc3466892"/>
      <w:r>
        <w:lastRenderedPageBreak/>
        <w:t>Modelagem de Software</w:t>
      </w:r>
      <w:bookmarkEnd w:id="4"/>
    </w:p>
    <w:p w:rsidR="00C26497" w:rsidRDefault="00960319">
      <w:r w:rsidRPr="00960319">
        <w:t>Modelagem de software é a atividade de construir modelos que expliquem as características ou o comportamento de um software ou de um sistema de software.</w:t>
      </w:r>
    </w:p>
    <w:p w:rsidR="00DA19B6" w:rsidRDefault="00C92BD1">
      <w:pPr>
        <w:pStyle w:val="cabealho2"/>
      </w:pPr>
      <w:bookmarkStart w:id="5" w:name="_Toc3466893"/>
      <w:r>
        <w:t>Modelo Lógico</w:t>
      </w:r>
      <w:bookmarkEnd w:id="5"/>
    </w:p>
    <w:p w:rsidR="002C73DE" w:rsidRDefault="002C73DE" w:rsidP="008A7F37">
      <w:pPr>
        <w:pStyle w:val="cabealho2"/>
        <w:rPr>
          <w:noProof/>
        </w:rPr>
      </w:pPr>
    </w:p>
    <w:p w:rsidR="002C73DE" w:rsidRDefault="002C73DE" w:rsidP="00B8740A">
      <w:r>
        <w:rPr>
          <w:noProof/>
        </w:rPr>
        <w:drawing>
          <wp:inline distT="0" distB="0" distL="0" distR="0" wp14:anchorId="0EB91881" wp14:editId="6DEDC9A1">
            <wp:extent cx="6295390" cy="1432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7" t="24028" r="8808" b="39740"/>
                    <a:stretch/>
                  </pic:blipFill>
                  <pic:spPr bwMode="auto">
                    <a:xfrm>
                      <a:off x="0" y="0"/>
                      <a:ext cx="629539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3DE" w:rsidRDefault="002C73DE" w:rsidP="008A7F37">
      <w:pPr>
        <w:pStyle w:val="cabealho2"/>
      </w:pPr>
    </w:p>
    <w:p w:rsidR="002C73DE" w:rsidRPr="002C73DE" w:rsidRDefault="002C73DE" w:rsidP="00B8740A">
      <w:pPr>
        <w:rPr>
          <w:b/>
        </w:rPr>
      </w:pPr>
      <w:r w:rsidRPr="002C73DE">
        <w:t>O modelo lógico constitui uma representação específica de um modelo interno</w:t>
      </w:r>
      <w:r w:rsidR="003D08CD">
        <w:t>, utilizando as estruturas de Banco de Dados</w:t>
      </w:r>
      <w:r w:rsidRPr="002C73DE">
        <w:t xml:space="preserve"> suportada pelo banco escolhido.</w:t>
      </w:r>
    </w:p>
    <w:p w:rsidR="002C73DE" w:rsidRDefault="002C73DE" w:rsidP="008A7F37">
      <w:pPr>
        <w:pStyle w:val="cabealho2"/>
      </w:pPr>
    </w:p>
    <w:p w:rsidR="00DA19B6" w:rsidRDefault="00C92BD1" w:rsidP="008A7F37">
      <w:pPr>
        <w:pStyle w:val="cabealho2"/>
      </w:pPr>
      <w:bookmarkStart w:id="6" w:name="_Toc3466894"/>
      <w:r>
        <w:t>Modelo Físico</w:t>
      </w:r>
      <w:bookmarkEnd w:id="6"/>
    </w:p>
    <w:p w:rsidR="002C73DE" w:rsidRDefault="002C73DE" w:rsidP="008A7F37">
      <w:pPr>
        <w:pStyle w:val="cabealho2"/>
        <w:rPr>
          <w:noProof/>
        </w:rPr>
      </w:pPr>
    </w:p>
    <w:p w:rsidR="002C73DE" w:rsidRDefault="002C73DE" w:rsidP="00B8740A">
      <w:r>
        <w:rPr>
          <w:noProof/>
        </w:rPr>
        <w:drawing>
          <wp:inline distT="0" distB="0" distL="0" distR="0" wp14:anchorId="565D0B3D" wp14:editId="4A8516C6">
            <wp:extent cx="5807732" cy="3352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813" t="18196" r="14257" b="12091"/>
                    <a:stretch/>
                  </pic:blipFill>
                  <pic:spPr bwMode="auto">
                    <a:xfrm>
                      <a:off x="0" y="0"/>
                      <a:ext cx="5810063" cy="335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3DE" w:rsidRDefault="002C73DE" w:rsidP="002C73DE">
      <w:r>
        <w:t>O modelo físico d</w:t>
      </w:r>
      <w:r w:rsidRPr="002C73DE">
        <w:t>emonstra como os dados são fisicamente armazenados.</w:t>
      </w:r>
    </w:p>
    <w:p w:rsidR="002C73DE" w:rsidRDefault="002C73DE" w:rsidP="008A7F37">
      <w:pPr>
        <w:pStyle w:val="cabealho2"/>
      </w:pPr>
    </w:p>
    <w:p w:rsidR="003D08CD" w:rsidRPr="003D08CD" w:rsidRDefault="003D08CD" w:rsidP="003D08CD"/>
    <w:p w:rsidR="00C92BD1" w:rsidRDefault="00C92BD1" w:rsidP="008A7F37">
      <w:pPr>
        <w:pStyle w:val="cabealho2"/>
      </w:pPr>
      <w:bookmarkStart w:id="7" w:name="_Toc3466895"/>
      <w:r>
        <w:lastRenderedPageBreak/>
        <w:t>Modelo Conceitual</w:t>
      </w:r>
      <w:bookmarkEnd w:id="7"/>
    </w:p>
    <w:p w:rsidR="003D08CD" w:rsidRDefault="003D08CD"/>
    <w:p w:rsidR="003D08CD" w:rsidRDefault="006C7D88" w:rsidP="00B874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51.25pt;height:253.35pt">
            <v:imagedata r:id="rId13" o:title="SENAI_SPMEDGROUP_2TT_ALINE_MODELAGEM_CONCEITUAL"/>
          </v:shape>
        </w:pict>
      </w:r>
    </w:p>
    <w:p w:rsidR="003D08CD" w:rsidRDefault="003D08CD" w:rsidP="003D08CD">
      <w:pPr>
        <w:sectPr w:rsidR="003D08CD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8" w:name="_Toc3466896"/>
      <w:r>
        <w:lastRenderedPageBreak/>
        <w:t>Cronograma</w:t>
      </w:r>
      <w:bookmarkEnd w:id="8"/>
    </w:p>
    <w:p w:rsidR="008A7F37" w:rsidRPr="00F56551" w:rsidRDefault="00D83DC2" w:rsidP="008A7F37">
      <w:pPr>
        <w:pStyle w:val="InformaesdeContato0"/>
        <w:rPr>
          <w:color w:val="000000" w:themeColor="text1"/>
        </w:rPr>
      </w:pPr>
      <w:r>
        <w:rPr>
          <w:color w:val="000000" w:themeColor="text1"/>
        </w:rPr>
        <w:t>Banco de Dados:</w:t>
      </w:r>
    </w:p>
    <w:p w:rsidR="00F56551" w:rsidRDefault="00EF0A00" w:rsidP="008A7F37">
      <w:pPr>
        <w:pStyle w:val="InformaesdeContato0"/>
        <w:rPr>
          <w:color w:val="000000" w:themeColor="text1"/>
        </w:rPr>
      </w:pPr>
      <w:hyperlink r:id="rId15" w:history="1">
        <w:r w:rsidR="00D83DC2" w:rsidRPr="005636B8">
          <w:rPr>
            <w:rStyle w:val="Hyperlink"/>
          </w:rPr>
          <w:t>https://trello.com/b/GAO4uSpj/spmedgroup-2tt-aline</w:t>
        </w:r>
      </w:hyperlink>
    </w:p>
    <w:p w:rsidR="00D83DC2" w:rsidRDefault="00D83DC2" w:rsidP="008A7F37">
      <w:pPr>
        <w:pStyle w:val="InformaesdeContato0"/>
        <w:rPr>
          <w:color w:val="000000" w:themeColor="text1"/>
        </w:rPr>
      </w:pPr>
    </w:p>
    <w:p w:rsidR="00D83DC2" w:rsidRDefault="00D83DC2" w:rsidP="008A7F37">
      <w:pPr>
        <w:pStyle w:val="InformaesdeContato0"/>
        <w:rPr>
          <w:color w:val="000000" w:themeColor="text1"/>
        </w:rPr>
      </w:pPr>
      <w:proofErr w:type="spellStart"/>
      <w:r>
        <w:rPr>
          <w:color w:val="000000" w:themeColor="text1"/>
        </w:rPr>
        <w:t>WebApi</w:t>
      </w:r>
      <w:proofErr w:type="spellEnd"/>
      <w:r>
        <w:rPr>
          <w:color w:val="000000" w:themeColor="text1"/>
        </w:rPr>
        <w:t>:</w:t>
      </w:r>
    </w:p>
    <w:p w:rsidR="00D83DC2" w:rsidRPr="00F56551" w:rsidRDefault="00D83DC2" w:rsidP="008A7F37">
      <w:pPr>
        <w:pStyle w:val="InformaesdeContato0"/>
        <w:rPr>
          <w:color w:val="000000" w:themeColor="text1"/>
        </w:rPr>
      </w:pPr>
      <w:r w:rsidRPr="00D83DC2">
        <w:rPr>
          <w:color w:val="000000" w:themeColor="text1"/>
        </w:rPr>
        <w:t>https://trello.com/b/Y310KVBh/spmedgroup-2tt-aline-webapi</w:t>
      </w:r>
    </w:p>
    <w:p w:rsidR="008A7F37" w:rsidRDefault="008A7F37">
      <w:r>
        <w:br w:type="page"/>
      </w:r>
    </w:p>
    <w:p w:rsidR="00D162E1" w:rsidRDefault="00D162E1" w:rsidP="00D162E1">
      <w:pPr>
        <w:pStyle w:val="cabealho1"/>
      </w:pPr>
      <w:bookmarkStart w:id="9" w:name="_Toc3466897"/>
      <w:r>
        <w:lastRenderedPageBreak/>
        <w:t>Back-</w:t>
      </w:r>
      <w:proofErr w:type="spellStart"/>
      <w:r>
        <w:t>End</w:t>
      </w:r>
      <w:bookmarkEnd w:id="9"/>
      <w:proofErr w:type="spellEnd"/>
    </w:p>
    <w:p w:rsidR="006C7D88" w:rsidRPr="006C7D88" w:rsidRDefault="006C7D88" w:rsidP="00AC51F8">
      <w:r w:rsidRPr="006C7D88">
        <w:rPr>
          <w:rFonts w:cs="Arial"/>
          <w:b/>
          <w:bCs/>
          <w:color w:val="222222"/>
          <w:shd w:val="clear" w:color="auto" w:fill="FFFFFF"/>
        </w:rPr>
        <w:t>API</w:t>
      </w:r>
      <w:r w:rsidRPr="006C7D88">
        <w:rPr>
          <w:rFonts w:cs="Arial"/>
          <w:color w:val="222222"/>
          <w:shd w:val="clear" w:color="auto" w:fill="FFFFFF"/>
        </w:rPr>
        <w:t xml:space="preserve"> significa </w:t>
      </w:r>
      <w:proofErr w:type="spellStart"/>
      <w:r w:rsidRPr="006C7D88">
        <w:rPr>
          <w:rFonts w:cs="Arial"/>
          <w:color w:val="222222"/>
          <w:shd w:val="clear" w:color="auto" w:fill="FFFFFF"/>
        </w:rPr>
        <w:t>Application</w:t>
      </w:r>
      <w:proofErr w:type="spellEnd"/>
      <w:r w:rsidRPr="006C7D8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6C7D88">
        <w:rPr>
          <w:rFonts w:cs="Arial"/>
          <w:color w:val="222222"/>
          <w:shd w:val="clear" w:color="auto" w:fill="FFFFFF"/>
        </w:rPr>
        <w:t>Programming</w:t>
      </w:r>
      <w:proofErr w:type="spellEnd"/>
      <w:r w:rsidRPr="006C7D88">
        <w:rPr>
          <w:rFonts w:cs="Arial"/>
          <w:color w:val="222222"/>
          <w:shd w:val="clear" w:color="auto" w:fill="FFFFFF"/>
        </w:rPr>
        <w:t xml:space="preserve"> Interface – Interface de Programação de Aplicativos – e corresponde a um conjunto de instruções e padrões de programação para acesso a um aplicativo de software.</w:t>
      </w:r>
    </w:p>
    <w:p w:rsidR="006C7D88" w:rsidRDefault="006C7D88" w:rsidP="00AC51F8">
      <w:pPr>
        <w:rPr>
          <w:b/>
        </w:rPr>
      </w:pPr>
      <w:r>
        <w:rPr>
          <w:b/>
        </w:rPr>
        <w:t>Passo a passo:</w:t>
      </w:r>
    </w:p>
    <w:p w:rsidR="00AC51F8" w:rsidRDefault="00AC51F8" w:rsidP="00AC51F8">
      <w:pPr>
        <w:rPr>
          <w:b/>
        </w:rPr>
      </w:pPr>
      <w:r>
        <w:rPr>
          <w:b/>
        </w:rPr>
        <w:t>Executando</w:t>
      </w:r>
      <w:r w:rsidRPr="00D162E1">
        <w:rPr>
          <w:b/>
        </w:rPr>
        <w:t xml:space="preserve"> o Banco de Dados</w:t>
      </w:r>
    </w:p>
    <w:p w:rsidR="00AC51F8" w:rsidRPr="00C619B8" w:rsidRDefault="00AC51F8" w:rsidP="00AC51F8">
      <w:pPr>
        <w:pStyle w:val="PargrafodaLista"/>
        <w:numPr>
          <w:ilvl w:val="0"/>
          <w:numId w:val="5"/>
        </w:numPr>
        <w:rPr>
          <w:sz w:val="22"/>
        </w:rPr>
      </w:pPr>
      <w:r w:rsidRPr="00C619B8">
        <w:rPr>
          <w:sz w:val="22"/>
        </w:rPr>
        <w:t>Abrir scripts do banco de dados</w:t>
      </w:r>
    </w:p>
    <w:p w:rsidR="00AC51F8" w:rsidRDefault="00AC51F8" w:rsidP="00AC51F8">
      <w:pPr>
        <w:rPr>
          <w:b/>
        </w:rPr>
      </w:pPr>
      <w:r>
        <w:rPr>
          <w:b/>
          <w:noProof/>
        </w:rPr>
        <w:drawing>
          <wp:inline distT="0" distB="0" distL="0" distR="0" wp14:anchorId="6EC78E2E" wp14:editId="78A67C42">
            <wp:extent cx="5728970" cy="1101725"/>
            <wp:effectExtent l="0" t="0" r="5080" b="3175"/>
            <wp:docPr id="12" name="Imagem 12" descr="C:\Users\52232950808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52232950808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Pr="00C619B8" w:rsidRDefault="00AC51F8" w:rsidP="00AC51F8">
      <w:pPr>
        <w:pStyle w:val="PargrafodaLista"/>
        <w:numPr>
          <w:ilvl w:val="0"/>
          <w:numId w:val="5"/>
        </w:numPr>
        <w:rPr>
          <w:b/>
        </w:rPr>
      </w:pPr>
      <w:r>
        <w:t>Clicar no botão “Executar” em cada script (</w:t>
      </w:r>
      <w:proofErr w:type="gramStart"/>
      <w:r>
        <w:t>DDL,DML</w:t>
      </w:r>
      <w:proofErr w:type="gramEnd"/>
      <w:r>
        <w:t xml:space="preserve"> e DQL)</w:t>
      </w:r>
    </w:p>
    <w:p w:rsidR="00AC51F8" w:rsidRDefault="00AC51F8" w:rsidP="00AC51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9F26E" wp14:editId="00D62295">
                <wp:simplePos x="0" y="0"/>
                <wp:positionH relativeFrom="column">
                  <wp:posOffset>769620</wp:posOffset>
                </wp:positionH>
                <wp:positionV relativeFrom="paragraph">
                  <wp:posOffset>3810</wp:posOffset>
                </wp:positionV>
                <wp:extent cx="731520" cy="228600"/>
                <wp:effectExtent l="0" t="0" r="1143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E807F" id="Retângulo 6" o:spid="_x0000_s1026" style="position:absolute;margin-left:60.6pt;margin-top:.3pt;width:57.6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" filled="f" strokecolor="#940b0b [1604]" strokeweight="1pt"/>
            </w:pict>
          </mc:Fallback>
        </mc:AlternateContent>
      </w:r>
      <w:r>
        <w:rPr>
          <w:b/>
          <w:noProof/>
        </w:rPr>
        <w:drawing>
          <wp:inline distT="0" distB="0" distL="0" distR="0" wp14:anchorId="31F95F95" wp14:editId="46D4AC79">
            <wp:extent cx="5701030" cy="554355"/>
            <wp:effectExtent l="0" t="0" r="0" b="0"/>
            <wp:docPr id="11" name="Imagem 11" descr="C:\Users\52232950808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52232950808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13" b="3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rPr>
          <w:b/>
        </w:rPr>
      </w:pPr>
    </w:p>
    <w:p w:rsidR="00AC51F8" w:rsidRDefault="00AC51F8" w:rsidP="00AC51F8">
      <w:pPr>
        <w:rPr>
          <w:b/>
        </w:rPr>
      </w:pPr>
      <w:r>
        <w:rPr>
          <w:b/>
        </w:rPr>
        <w:t>Abrindo o projeto</w:t>
      </w:r>
    </w:p>
    <w:p w:rsidR="00AC51F8" w:rsidRPr="00C619B8" w:rsidRDefault="00AC51F8" w:rsidP="00AC51F8">
      <w:pPr>
        <w:pStyle w:val="PargrafodaLista"/>
        <w:numPr>
          <w:ilvl w:val="0"/>
          <w:numId w:val="6"/>
        </w:numPr>
        <w:rPr>
          <w:b/>
        </w:rPr>
      </w:pPr>
      <w:r>
        <w:t>Abra o Visual Studio 2017</w:t>
      </w:r>
    </w:p>
    <w:p w:rsidR="00AC51F8" w:rsidRPr="00C619B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</w:pPr>
      <w:r>
        <w:rPr>
          <w:noProof/>
        </w:rPr>
        <w:drawing>
          <wp:inline distT="0" distB="0" distL="0" distR="0" wp14:anchorId="67E97F06" wp14:editId="03BB0245">
            <wp:extent cx="3290570" cy="581660"/>
            <wp:effectExtent l="0" t="0" r="5080" b="8890"/>
            <wp:docPr id="10" name="Imagem 10" descr="C:\Users\52232950808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52232950808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t="18248" r="16582" b="26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</w:pPr>
    </w:p>
    <w:p w:rsidR="00AC51F8" w:rsidRPr="00283375" w:rsidRDefault="00AC51F8" w:rsidP="00AC51F8">
      <w:pPr>
        <w:pStyle w:val="PargrafodaLista"/>
        <w:numPr>
          <w:ilvl w:val="0"/>
          <w:numId w:val="6"/>
        </w:numPr>
        <w:rPr>
          <w:b/>
        </w:rPr>
      </w:pPr>
      <w:r>
        <w:t xml:space="preserve">Abra o projeto </w:t>
      </w:r>
    </w:p>
    <w:p w:rsidR="00AC51F8" w:rsidRPr="00283375" w:rsidRDefault="00AC51F8" w:rsidP="00AC51F8">
      <w:pPr>
        <w:pStyle w:val="PargrafodaLista"/>
        <w:rPr>
          <w:b/>
        </w:rPr>
      </w:pPr>
    </w:p>
    <w:p w:rsidR="00AC51F8" w:rsidRPr="00C619B8" w:rsidRDefault="00AC51F8" w:rsidP="00AC51F8">
      <w:pPr>
        <w:pStyle w:val="PargrafodaLista"/>
        <w:rPr>
          <w:b/>
        </w:rPr>
      </w:pPr>
      <w:r>
        <w:rPr>
          <w:b/>
          <w:noProof/>
        </w:rPr>
        <w:drawing>
          <wp:inline distT="0" distB="0" distL="0" distR="0" wp14:anchorId="3852B28F" wp14:editId="5798F934">
            <wp:extent cx="5728970" cy="2036445"/>
            <wp:effectExtent l="0" t="0" r="5080" b="1905"/>
            <wp:docPr id="9" name="Imagem 9" descr="C:\Users\52232950808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52232950808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rPr>
          <w:b/>
        </w:rPr>
      </w:pPr>
    </w:p>
    <w:p w:rsidR="00AC51F8" w:rsidRDefault="00AC51F8" w:rsidP="00AC51F8">
      <w:pPr>
        <w:rPr>
          <w:b/>
        </w:rPr>
      </w:pPr>
    </w:p>
    <w:p w:rsidR="00AC51F8" w:rsidRDefault="00AC51F8" w:rsidP="00AC51F8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29D3741" wp14:editId="045D79A8">
            <wp:extent cx="4523740" cy="678815"/>
            <wp:effectExtent l="0" t="0" r="0" b="6985"/>
            <wp:docPr id="8" name="Imagem 8" descr="C:\Users\52232950808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52232950808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4" t="33333" b="42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Pr="00B8740A" w:rsidRDefault="00B8740A" w:rsidP="00B8740A">
      <w:pPr>
        <w:rPr>
          <w:b/>
        </w:rPr>
      </w:pPr>
      <w:r w:rsidRPr="00B8740A">
        <w:rPr>
          <w:b/>
        </w:rPr>
        <w:t>Caso oco</w:t>
      </w:r>
      <w:r>
        <w:rPr>
          <w:b/>
        </w:rPr>
        <w:t>rra alteração no Banco de Dados:</w:t>
      </w:r>
    </w:p>
    <w:p w:rsidR="00AC51F8" w:rsidRPr="00B8740A" w:rsidRDefault="00AC51F8" w:rsidP="00B8740A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t xml:space="preserve">Selecione o Console do Gerenciador de Pacotes do </w:t>
      </w:r>
      <w:proofErr w:type="spellStart"/>
      <w:r>
        <w:t>NuGet</w:t>
      </w:r>
      <w:proofErr w:type="spellEnd"/>
    </w:p>
    <w:p w:rsidR="00AC51F8" w:rsidRPr="00283375" w:rsidRDefault="00AC51F8" w:rsidP="00AC51F8">
      <w:pPr>
        <w:pStyle w:val="PargrafodaLista"/>
        <w:rPr>
          <w:b/>
          <w:u w:val="single"/>
        </w:rPr>
      </w:pPr>
    </w:p>
    <w:p w:rsidR="00AC51F8" w:rsidRDefault="00AC51F8" w:rsidP="00AC51F8">
      <w:pPr>
        <w:pStyle w:val="PargrafodaLista"/>
      </w:pPr>
      <w:r>
        <w:rPr>
          <w:noProof/>
        </w:rPr>
        <w:drawing>
          <wp:inline distT="0" distB="0" distL="0" distR="0" wp14:anchorId="1110C89F" wp14:editId="4BED4424">
            <wp:extent cx="5728970" cy="3754755"/>
            <wp:effectExtent l="0" t="0" r="5080" b="0"/>
            <wp:docPr id="7" name="Imagem 7" descr="C:\Users\52232950808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52232950808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</w:pPr>
    </w:p>
    <w:p w:rsidR="00AC51F8" w:rsidRPr="00AC51F8" w:rsidRDefault="00AC51F8" w:rsidP="00B8740A">
      <w:pPr>
        <w:pStyle w:val="PargrafodaLista"/>
        <w:numPr>
          <w:ilvl w:val="0"/>
          <w:numId w:val="13"/>
        </w:numPr>
        <w:rPr>
          <w:b/>
        </w:rPr>
      </w:pPr>
      <w:r>
        <w:t xml:space="preserve">Execute: </w:t>
      </w:r>
      <w:r>
        <w:rPr>
          <w:noProof/>
        </w:rPr>
        <w:drawing>
          <wp:inline distT="0" distB="0" distL="0" distR="0" wp14:anchorId="685C04BF" wp14:editId="2D2F1444">
            <wp:extent cx="5735505" cy="262717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2423"/>
                    <a:stretch/>
                  </pic:blipFill>
                  <pic:spPr bwMode="auto">
                    <a:xfrm>
                      <a:off x="0" y="0"/>
                      <a:ext cx="5943198" cy="2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</w:pPr>
    </w:p>
    <w:p w:rsidR="00AC51F8" w:rsidRDefault="00AC51F8" w:rsidP="00AC51F8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Scaffold-DbContext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=.\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=SENAI_SPMEDGROUP_2TT_ALINE;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132;"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SpMedGroupContext</w:t>
      </w:r>
      <w:proofErr w:type="spellEnd"/>
    </w:p>
    <w:p w:rsidR="00AC51F8" w:rsidRDefault="00AC51F8" w:rsidP="00AC51F8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:rsidR="00AC51F8" w:rsidRDefault="009266B0" w:rsidP="00AC51F8">
      <w:pPr>
        <w:pStyle w:val="PargrafodaLista"/>
      </w:pPr>
      <w:r>
        <w:t>Nesta instrução temos:</w:t>
      </w:r>
    </w:p>
    <w:p w:rsidR="00AC51F8" w:rsidRDefault="00AC51F8" w:rsidP="00AC51F8">
      <w:pPr>
        <w:pStyle w:val="PargrafodaLista"/>
      </w:pPr>
      <w:r>
        <w:t xml:space="preserve">O comando: </w:t>
      </w:r>
      <w:proofErr w:type="spellStart"/>
      <w:r>
        <w:t>Scaffold-DbContext</w:t>
      </w:r>
      <w:proofErr w:type="spellEnd"/>
      <w:r>
        <w:t xml:space="preserve"> </w:t>
      </w:r>
    </w:p>
    <w:p w:rsidR="00AC51F8" w:rsidRDefault="00AC51F8" w:rsidP="00AC51F8">
      <w:pPr>
        <w:pStyle w:val="PargrafodaLista"/>
      </w:pPr>
      <w:r>
        <w:t xml:space="preserve">A </w:t>
      </w:r>
      <w:proofErr w:type="spellStart"/>
      <w:r>
        <w:t>string</w:t>
      </w:r>
      <w:proofErr w:type="spellEnd"/>
      <w:r>
        <w:t xml:space="preserve"> de conexão do banco de dados </w:t>
      </w:r>
    </w:p>
    <w:p w:rsidR="00AC51F8" w:rsidRDefault="00AC51F8" w:rsidP="00AC51F8">
      <w:pPr>
        <w:pStyle w:val="PargrafodaLista"/>
      </w:pPr>
      <w:r>
        <w:t xml:space="preserve">O nome do provedor usado 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OutputDir</w:t>
      </w:r>
      <w:proofErr w:type="spellEnd"/>
      <w:r>
        <w:t xml:space="preserve"> - Nome da Pasta que fica as classes 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ContextDir</w:t>
      </w:r>
      <w:proofErr w:type="spellEnd"/>
      <w:r>
        <w:t xml:space="preserve"> - Nome da pasta que fica o Contexto</w:t>
      </w:r>
    </w:p>
    <w:p w:rsidR="00AC51F8" w:rsidRDefault="00AC51F8" w:rsidP="00AC51F8">
      <w:pPr>
        <w:pStyle w:val="PargrafodaLista"/>
      </w:pPr>
      <w:r>
        <w:t>-</w:t>
      </w:r>
      <w:proofErr w:type="spellStart"/>
      <w:r>
        <w:t>Context</w:t>
      </w:r>
      <w:proofErr w:type="spellEnd"/>
      <w:r>
        <w:t xml:space="preserve"> - Nome do arquivo de Contexto</w:t>
      </w:r>
    </w:p>
    <w:p w:rsidR="00AC51F8" w:rsidRDefault="00AC51F8" w:rsidP="00AC51F8">
      <w:pPr>
        <w:pStyle w:val="PargrafodaLista"/>
      </w:pPr>
    </w:p>
    <w:p w:rsidR="00AC51F8" w:rsidRDefault="00AC51F8" w:rsidP="00AC51F8">
      <w:pPr>
        <w:pStyle w:val="PargrafodaLista"/>
        <w:rPr>
          <w:b/>
        </w:rPr>
      </w:pPr>
      <w:r w:rsidRPr="00AC51F8">
        <w:rPr>
          <w:b/>
        </w:rPr>
        <w:t>Atenção: Verifique se o Usuário e Senha passado corresponde com o acesso do servidor do banco de dados.</w:t>
      </w:r>
      <w:r>
        <w:rPr>
          <w:b/>
        </w:rPr>
        <w:t xml:space="preserve"> 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rPr>
          <w:b/>
        </w:rPr>
      </w:pPr>
      <w:r>
        <w:rPr>
          <w:b/>
        </w:rPr>
        <w:t>Executando o projeto: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numPr>
          <w:ilvl w:val="0"/>
          <w:numId w:val="8"/>
        </w:numPr>
        <w:rPr>
          <w:b/>
        </w:rPr>
      </w:pPr>
      <w:r>
        <w:t>Clique no botão de executar para rodar o programa:</w:t>
      </w:r>
    </w:p>
    <w:p w:rsidR="00AC51F8" w:rsidRDefault="00AC51F8" w:rsidP="00AC51F8">
      <w:pPr>
        <w:pStyle w:val="PargrafodaLista"/>
        <w:rPr>
          <w:b/>
        </w:rPr>
      </w:pPr>
    </w:p>
    <w:p w:rsidR="00AC51F8" w:rsidRDefault="00AC51F8" w:rsidP="00AC51F8">
      <w:pPr>
        <w:pStyle w:val="PargrafodaLista"/>
        <w:ind w:left="10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9385E" wp14:editId="02642274">
                <wp:simplePos x="0" y="0"/>
                <wp:positionH relativeFrom="column">
                  <wp:posOffset>1669473</wp:posOffset>
                </wp:positionH>
                <wp:positionV relativeFrom="paragraph">
                  <wp:posOffset>510887</wp:posOffset>
                </wp:positionV>
                <wp:extent cx="1828800" cy="228312"/>
                <wp:effectExtent l="0" t="0" r="19050" b="1968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3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8DA9" id="Retângulo 15" o:spid="_x0000_s1026" style="position:absolute;margin-left:131.45pt;margin-top:40.25pt;width:2in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" filled="f" strokecolor="#940b0b [1604]" strokeweight="1pt"/>
            </w:pict>
          </mc:Fallback>
        </mc:AlternateContent>
      </w:r>
      <w:r w:rsidR="00EF0A00">
        <w:rPr>
          <w:b/>
        </w:rPr>
        <w:pict>
          <v:shape id="_x0000_i1078" type="#_x0000_t75" style="width:287.4pt;height:101.4pt">
            <v:imagedata r:id="rId23" o:title="100"/>
          </v:shape>
        </w:pict>
      </w:r>
    </w:p>
    <w:p w:rsidR="00AC51F8" w:rsidRDefault="00AC51F8" w:rsidP="00AC51F8">
      <w:pPr>
        <w:pStyle w:val="PargrafodaLista"/>
        <w:ind w:left="1080"/>
        <w:rPr>
          <w:b/>
        </w:rPr>
      </w:pPr>
    </w:p>
    <w:p w:rsidR="00AC51F8" w:rsidRDefault="00AC51F8" w:rsidP="001A19C4">
      <w:pPr>
        <w:rPr>
          <w:b/>
        </w:rPr>
      </w:pPr>
    </w:p>
    <w:p w:rsidR="001A19C4" w:rsidRDefault="001A19C4" w:rsidP="001A19C4">
      <w:pPr>
        <w:rPr>
          <w:b/>
        </w:rPr>
      </w:pPr>
      <w:r>
        <w:rPr>
          <w:b/>
        </w:rPr>
        <w:tab/>
        <w:t xml:space="preserve">Importando para o </w:t>
      </w:r>
      <w:proofErr w:type="spellStart"/>
      <w:r>
        <w:rPr>
          <w:b/>
        </w:rPr>
        <w:t>Postman</w:t>
      </w:r>
      <w:proofErr w:type="spellEnd"/>
    </w:p>
    <w:p w:rsidR="001A19C4" w:rsidRPr="001A19C4" w:rsidRDefault="001A19C4" w:rsidP="001A19C4">
      <w:pPr>
        <w:pStyle w:val="PargrafodaLista"/>
        <w:numPr>
          <w:ilvl w:val="0"/>
          <w:numId w:val="9"/>
        </w:numPr>
        <w:rPr>
          <w:b/>
        </w:rPr>
      </w:pPr>
      <w:r>
        <w:t xml:space="preserve">Clique no botão </w:t>
      </w:r>
      <w:proofErr w:type="spellStart"/>
      <w:r>
        <w:t>Import</w:t>
      </w:r>
      <w:proofErr w:type="spellEnd"/>
    </w:p>
    <w:p w:rsidR="001A19C4" w:rsidRDefault="001A19C4" w:rsidP="001A19C4">
      <w:pPr>
        <w:pStyle w:val="PargrafodaLista"/>
        <w:ind w:left="1080"/>
      </w:pPr>
    </w:p>
    <w:p w:rsidR="001A19C4" w:rsidRDefault="001A19C4" w:rsidP="001A19C4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6760" wp14:editId="16ACB74C">
                <wp:simplePos x="0" y="0"/>
                <wp:positionH relativeFrom="column">
                  <wp:posOffset>2452255</wp:posOffset>
                </wp:positionH>
                <wp:positionV relativeFrom="paragraph">
                  <wp:posOffset>262082</wp:posOffset>
                </wp:positionV>
                <wp:extent cx="713509" cy="352887"/>
                <wp:effectExtent l="0" t="0" r="1079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52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5E4A" id="Retângulo 16" o:spid="_x0000_s1026" style="position:absolute;margin-left:193.1pt;margin-top:20.65pt;width:56.2pt;height:2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" filled="f" strokecolor="#940b0b [1604]" strokeweight="1pt"/>
            </w:pict>
          </mc:Fallback>
        </mc:AlternateContent>
      </w:r>
      <w:r w:rsidR="00EF0A00">
        <w:pict>
          <v:shape id="_x0000_i1079" type="#_x0000_t75" style="width:270.6pt;height:98.4pt">
            <v:imagedata r:id="rId24" o:title="938290"/>
          </v:shape>
        </w:pict>
      </w:r>
    </w:p>
    <w:p w:rsidR="001A19C4" w:rsidRDefault="001A19C4" w:rsidP="001A19C4">
      <w:pPr>
        <w:pStyle w:val="PargrafodaLista"/>
        <w:ind w:left="1080"/>
      </w:pPr>
    </w:p>
    <w:p w:rsidR="001A19C4" w:rsidRDefault="001A19C4" w:rsidP="001A19C4">
      <w:pPr>
        <w:pStyle w:val="PargrafodaLista"/>
        <w:ind w:left="1080"/>
      </w:pPr>
    </w:p>
    <w:p w:rsidR="001A19C4" w:rsidRPr="001A19C4" w:rsidRDefault="001A19C4" w:rsidP="001A19C4">
      <w:pPr>
        <w:pStyle w:val="PargrafodaLista"/>
        <w:numPr>
          <w:ilvl w:val="0"/>
          <w:numId w:val="9"/>
        </w:numPr>
        <w:rPr>
          <w:b/>
        </w:rPr>
      </w:pPr>
      <w:r>
        <w:t xml:space="preserve">Clique em </w:t>
      </w:r>
      <w:proofErr w:type="spellStart"/>
      <w:r>
        <w:t>Choose</w:t>
      </w:r>
      <w:proofErr w:type="spellEnd"/>
      <w:r>
        <w:t xml:space="preserve"> Files</w:t>
      </w:r>
    </w:p>
    <w:p w:rsidR="001A19C4" w:rsidRDefault="006C7D88" w:rsidP="001A19C4">
      <w:pPr>
        <w:ind w:left="720" w:firstLine="720"/>
        <w:rPr>
          <w:b/>
        </w:rPr>
      </w:pPr>
      <w:r>
        <w:rPr>
          <w:b/>
        </w:rPr>
        <w:pict>
          <v:shape id="_x0000_i1080" type="#_x0000_t75" style="width:211pt;height:212.4pt">
            <v:imagedata r:id="rId25" o:title="jfewijfkd"/>
          </v:shape>
        </w:pict>
      </w:r>
    </w:p>
    <w:p w:rsidR="001A19C4" w:rsidRPr="001A19C4" w:rsidRDefault="001A19C4" w:rsidP="001A19C4">
      <w:pPr>
        <w:pStyle w:val="PargrafodaLista"/>
        <w:numPr>
          <w:ilvl w:val="0"/>
          <w:numId w:val="9"/>
        </w:numPr>
        <w:rPr>
          <w:b/>
        </w:rPr>
      </w:pPr>
      <w:r>
        <w:lastRenderedPageBreak/>
        <w:t xml:space="preserve">Escolha o arquivo </w:t>
      </w:r>
    </w:p>
    <w:p w:rsidR="001A19C4" w:rsidRDefault="001A19C4" w:rsidP="001A19C4">
      <w:pPr>
        <w:pStyle w:val="PargrafodaLista"/>
        <w:ind w:left="1080"/>
      </w:pPr>
    </w:p>
    <w:p w:rsidR="001A19C4" w:rsidRDefault="001A19C4" w:rsidP="001A19C4">
      <w:pPr>
        <w:pStyle w:val="Pargrafoda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0A03E" wp14:editId="62106F38">
                <wp:simplePos x="0" y="0"/>
                <wp:positionH relativeFrom="column">
                  <wp:posOffset>865909</wp:posOffset>
                </wp:positionH>
                <wp:positionV relativeFrom="paragraph">
                  <wp:posOffset>667731</wp:posOffset>
                </wp:positionV>
                <wp:extent cx="2092036" cy="242455"/>
                <wp:effectExtent l="0" t="0" r="22860" b="2476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036" cy="242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7443D" id="Retângulo 17" o:spid="_x0000_s1026" style="position:absolute;margin-left:68.2pt;margin-top:52.6pt;width:164.75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" filled="f" strokecolor="#940b0b [1604]" strokeweight="1pt"/>
            </w:pict>
          </mc:Fallback>
        </mc:AlternateContent>
      </w:r>
      <w:r w:rsidR="006C7D88">
        <w:pict>
          <v:shape id="_x0000_i1081" type="#_x0000_t75" style="width:447.05pt;height:86.2pt">
            <v:imagedata r:id="rId26" o:title="befdhsjk" cropbottom="23093f"/>
          </v:shape>
        </w:pict>
      </w:r>
    </w:p>
    <w:p w:rsidR="0081045B" w:rsidRDefault="006C7D88" w:rsidP="0081045B">
      <w:pPr>
        <w:rPr>
          <w:b/>
        </w:rPr>
      </w:pPr>
      <w:r>
        <w:rPr>
          <w:b/>
        </w:rPr>
        <w:t>Exibir a documentação pelo</w:t>
      </w:r>
      <w:r w:rsidR="0081045B">
        <w:rPr>
          <w:b/>
        </w:rPr>
        <w:t xml:space="preserve"> </w:t>
      </w:r>
      <w:proofErr w:type="spellStart"/>
      <w:r w:rsidR="0081045B">
        <w:rPr>
          <w:b/>
        </w:rPr>
        <w:t>Swagger</w:t>
      </w:r>
      <w:proofErr w:type="spellEnd"/>
      <w:r w:rsidR="0081045B">
        <w:rPr>
          <w:b/>
        </w:rPr>
        <w:t>:</w:t>
      </w:r>
    </w:p>
    <w:p w:rsidR="0081045B" w:rsidRDefault="006C7D88" w:rsidP="006C7D88">
      <w:pPr>
        <w:pStyle w:val="PargrafodaLista"/>
        <w:numPr>
          <w:ilvl w:val="0"/>
          <w:numId w:val="10"/>
        </w:numPr>
      </w:pPr>
      <w:r>
        <w:t>Execute o programa e abra a URL:</w:t>
      </w:r>
    </w:p>
    <w:p w:rsidR="0081045B" w:rsidRPr="006C7D88" w:rsidRDefault="0081045B" w:rsidP="0081045B">
      <w:pPr>
        <w:pStyle w:val="PargrafodaLista"/>
        <w:rPr>
          <w:b/>
        </w:rPr>
      </w:pPr>
      <w:r w:rsidRPr="006C7D88">
        <w:rPr>
          <w:b/>
        </w:rPr>
        <w:t>http://localhost:5000/swagger/index.html</w:t>
      </w:r>
    </w:p>
    <w:p w:rsidR="0081045B" w:rsidRPr="0081045B" w:rsidRDefault="00B8740A" w:rsidP="0081045B">
      <w:pPr>
        <w:pStyle w:val="PargrafodaLista"/>
      </w:pPr>
      <w:r>
        <w:rPr>
          <w:noProof/>
        </w:rPr>
        <w:drawing>
          <wp:inline distT="0" distB="0" distL="0" distR="0" wp14:anchorId="2B87AB8F" wp14:editId="0ECD5C3A">
            <wp:extent cx="5732145" cy="322453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F8" w:rsidRDefault="00AC51F8" w:rsidP="00AC51F8">
      <w:pPr>
        <w:pStyle w:val="PargrafodaLista"/>
        <w:rPr>
          <w:b/>
        </w:rPr>
      </w:pPr>
    </w:p>
    <w:p w:rsidR="00AC51F8" w:rsidRPr="00AC51F8" w:rsidRDefault="00AC51F8" w:rsidP="00AC51F8">
      <w:pPr>
        <w:pStyle w:val="PargrafodaLista"/>
        <w:rPr>
          <w:b/>
        </w:rPr>
      </w:pPr>
    </w:p>
    <w:p w:rsidR="00D162E1" w:rsidRDefault="00D162E1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Default="003457DF" w:rsidP="003457DF">
      <w:pPr>
        <w:rPr>
          <w:lang w:eastAsia="en-US"/>
        </w:rPr>
      </w:pPr>
    </w:p>
    <w:p w:rsidR="003457DF" w:rsidRPr="003457DF" w:rsidRDefault="003457DF" w:rsidP="003457DF">
      <w:pPr>
        <w:rPr>
          <w:u w:val="single"/>
          <w:lang w:eastAsia="en-US"/>
        </w:rPr>
      </w:pPr>
      <w:bookmarkStart w:id="10" w:name="_GoBack"/>
      <w:bookmarkEnd w:id="10"/>
    </w:p>
    <w:p w:rsidR="004A0592" w:rsidRDefault="006E0CD1" w:rsidP="006E0CD1">
      <w:pPr>
        <w:pStyle w:val="cabealho1"/>
        <w:rPr>
          <w:lang w:eastAsia="en-US"/>
        </w:rPr>
      </w:pPr>
      <w:bookmarkStart w:id="11" w:name="_Toc3466898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3466899"/>
      <w:r>
        <w:rPr>
          <w:lang w:eastAsia="en-US"/>
        </w:rPr>
        <w:t>Web</w:t>
      </w:r>
      <w:bookmarkEnd w:id="12"/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administrador poderá cadastrar qualquer tipo de </w:t>
      </w:r>
      <w:r>
        <w:rPr>
          <w:b/>
        </w:rPr>
        <w:t>usuário (administrador, paciente ou médico)</w:t>
      </w:r>
      <w:r>
        <w:t>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>O administrador poderá cancelar o agendamento;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>, nome fantasia e razão social);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>O médico poderá ver os agendamentos (consultas) associados a ele;</w:t>
      </w:r>
    </w:p>
    <w:p w:rsidR="006C7D88" w:rsidRDefault="006C7D88" w:rsidP="006C7D88">
      <w:pPr>
        <w:pStyle w:val="PargrafodaLista"/>
        <w:numPr>
          <w:ilvl w:val="0"/>
          <w:numId w:val="11"/>
        </w:numPr>
        <w:spacing w:after="160" w:line="256" w:lineRule="auto"/>
      </w:pPr>
      <w:r>
        <w:t xml:space="preserve">O médico poderá incluir a descrição da </w:t>
      </w:r>
      <w:r>
        <w:rPr>
          <w:b/>
        </w:rPr>
        <w:t>consulta que estará vinculado ao paciente (prontuário)</w:t>
      </w:r>
      <w:r>
        <w:t>;</w:t>
      </w:r>
    </w:p>
    <w:p w:rsidR="006E0CD1" w:rsidRDefault="006C7D88" w:rsidP="006E0CD1">
      <w:pPr>
        <w:pStyle w:val="PargrafodaLista"/>
        <w:numPr>
          <w:ilvl w:val="0"/>
          <w:numId w:val="11"/>
        </w:numPr>
        <w:spacing w:after="160" w:line="256" w:lineRule="auto"/>
      </w:pPr>
      <w:r>
        <w:t>O paciente poderá visualizar suas próprias consultas;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3" w:name="_Toc3466900"/>
      <w:r>
        <w:rPr>
          <w:lang w:eastAsia="en-US"/>
        </w:rPr>
        <w:t>Mobile</w:t>
      </w:r>
      <w:bookmarkEnd w:id="13"/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t>O paciente poderá visualizar suas próprias consultas;</w:t>
      </w:r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t>O paciente poderá visualizar a rota entre sua localização e o endereço da clínica;</w:t>
      </w:r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t>O médico poderá ver os agendamentos associados a ele;</w:t>
      </w:r>
    </w:p>
    <w:p w:rsidR="006C7D88" w:rsidRDefault="006C7D88" w:rsidP="006C7D88">
      <w:pPr>
        <w:pStyle w:val="PargrafodaLista"/>
        <w:numPr>
          <w:ilvl w:val="0"/>
          <w:numId w:val="12"/>
        </w:numPr>
        <w:spacing w:after="160" w:line="256" w:lineRule="auto"/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4" w:name="_Toc3466901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3466902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3466903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7" w:name="_Toc3466904"/>
      <w:r>
        <w:lastRenderedPageBreak/>
        <w:t>Front-</w:t>
      </w:r>
      <w:proofErr w:type="spellStart"/>
      <w:r>
        <w:t>End</w:t>
      </w:r>
      <w:bookmarkEnd w:id="1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3466905"/>
      <w:r>
        <w:lastRenderedPageBreak/>
        <w:t>Mobile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3466906"/>
      <w:r>
        <w:lastRenderedPageBreak/>
        <w:t>Arquitetura do Projeto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3466907"/>
      <w:r>
        <w:lastRenderedPageBreak/>
        <w:t>Referências</w:t>
      </w:r>
      <w:bookmarkEnd w:id="20"/>
    </w:p>
    <w:p w:rsidR="00F03B38" w:rsidRDefault="00F03B38" w:rsidP="00F03B38"/>
    <w:p w:rsidR="00F03B38" w:rsidRDefault="00F03B38" w:rsidP="00F03B38">
      <w:pPr>
        <w:pStyle w:val="cabealho2"/>
      </w:pPr>
      <w:bookmarkStart w:id="21" w:name="_Toc3466908"/>
      <w:r>
        <w:t>Links</w:t>
      </w:r>
      <w:bookmarkEnd w:id="2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2" w:name="_Toc3466909"/>
      <w:r>
        <w:t>Livros</w:t>
      </w:r>
      <w:bookmarkEnd w:id="2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A00" w:rsidRDefault="00EF0A00">
      <w:pPr>
        <w:spacing w:after="0" w:line="240" w:lineRule="auto"/>
      </w:pPr>
      <w:r>
        <w:separator/>
      </w:r>
    </w:p>
  </w:endnote>
  <w:endnote w:type="continuationSeparator" w:id="0">
    <w:p w:rsidR="00EF0A00" w:rsidRDefault="00EF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EF0A0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960319">
          <w:t>FEVEREIRO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43E62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A00" w:rsidRDefault="00EF0A00">
      <w:pPr>
        <w:spacing w:after="0" w:line="240" w:lineRule="auto"/>
      </w:pPr>
      <w:r>
        <w:separator/>
      </w:r>
    </w:p>
  </w:footnote>
  <w:footnote w:type="continuationSeparator" w:id="0">
    <w:p w:rsidR="00EF0A00" w:rsidRDefault="00EF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ADD"/>
    <w:multiLevelType w:val="hybridMultilevel"/>
    <w:tmpl w:val="5CF49ABC"/>
    <w:lvl w:ilvl="0" w:tplc="9D00B2A0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55E00"/>
    <w:multiLevelType w:val="hybridMultilevel"/>
    <w:tmpl w:val="AD04E22E"/>
    <w:lvl w:ilvl="0" w:tplc="94A4D20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C732F"/>
    <w:multiLevelType w:val="hybridMultilevel"/>
    <w:tmpl w:val="97122FEE"/>
    <w:lvl w:ilvl="0" w:tplc="1A989C7A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8A57B6"/>
    <w:multiLevelType w:val="hybridMultilevel"/>
    <w:tmpl w:val="0FF2F210"/>
    <w:lvl w:ilvl="0" w:tplc="CE6EDA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6FE8"/>
    <w:multiLevelType w:val="hybridMultilevel"/>
    <w:tmpl w:val="E8EA1692"/>
    <w:lvl w:ilvl="0" w:tplc="1E46EE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E6C36"/>
    <w:multiLevelType w:val="hybridMultilevel"/>
    <w:tmpl w:val="435C773C"/>
    <w:lvl w:ilvl="0" w:tplc="AFB0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0E4BD4"/>
    <w:multiLevelType w:val="hybridMultilevel"/>
    <w:tmpl w:val="77E2AF6C"/>
    <w:lvl w:ilvl="0" w:tplc="735AB2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3578"/>
    <w:rsid w:val="00046B04"/>
    <w:rsid w:val="000C3257"/>
    <w:rsid w:val="000C4200"/>
    <w:rsid w:val="00143E62"/>
    <w:rsid w:val="001A19C4"/>
    <w:rsid w:val="00260D8E"/>
    <w:rsid w:val="00283375"/>
    <w:rsid w:val="002C440D"/>
    <w:rsid w:val="002C73DE"/>
    <w:rsid w:val="002E0003"/>
    <w:rsid w:val="003457DF"/>
    <w:rsid w:val="00362822"/>
    <w:rsid w:val="00376460"/>
    <w:rsid w:val="003A1B68"/>
    <w:rsid w:val="003D08CD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C7D88"/>
    <w:rsid w:val="006E0CD1"/>
    <w:rsid w:val="006F3AFC"/>
    <w:rsid w:val="00723849"/>
    <w:rsid w:val="00730217"/>
    <w:rsid w:val="00792337"/>
    <w:rsid w:val="007C7D98"/>
    <w:rsid w:val="007F3CBC"/>
    <w:rsid w:val="0081045B"/>
    <w:rsid w:val="00894B11"/>
    <w:rsid w:val="008A7F37"/>
    <w:rsid w:val="008B137F"/>
    <w:rsid w:val="008D4D82"/>
    <w:rsid w:val="009266B0"/>
    <w:rsid w:val="00952E23"/>
    <w:rsid w:val="00960319"/>
    <w:rsid w:val="00960691"/>
    <w:rsid w:val="00997D7D"/>
    <w:rsid w:val="009A3F87"/>
    <w:rsid w:val="009E2D84"/>
    <w:rsid w:val="00A25BD2"/>
    <w:rsid w:val="00A967A8"/>
    <w:rsid w:val="00AC0B37"/>
    <w:rsid w:val="00AC51F8"/>
    <w:rsid w:val="00B36547"/>
    <w:rsid w:val="00B8740A"/>
    <w:rsid w:val="00BB5B9E"/>
    <w:rsid w:val="00BD1F44"/>
    <w:rsid w:val="00BD3832"/>
    <w:rsid w:val="00C26497"/>
    <w:rsid w:val="00C619B8"/>
    <w:rsid w:val="00C86073"/>
    <w:rsid w:val="00C92BD1"/>
    <w:rsid w:val="00D0024A"/>
    <w:rsid w:val="00D162E1"/>
    <w:rsid w:val="00D83DC2"/>
    <w:rsid w:val="00DA19B6"/>
    <w:rsid w:val="00DB563A"/>
    <w:rsid w:val="00DE3EA9"/>
    <w:rsid w:val="00E43E78"/>
    <w:rsid w:val="00E6531E"/>
    <w:rsid w:val="00E95AA4"/>
    <w:rsid w:val="00EB66D8"/>
    <w:rsid w:val="00EF0A00"/>
    <w:rsid w:val="00F03B38"/>
    <w:rsid w:val="00F400AB"/>
    <w:rsid w:val="00F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D28F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C6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trello.com/b/GAO4uSpj/spmedgroup-2tt-aline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3396C"/>
    <w:rsid w:val="007B0D7C"/>
    <w:rsid w:val="00973EE1"/>
    <w:rsid w:val="00A775E7"/>
    <w:rsid w:val="00B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FEVEREIRO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22EF1-C0E2-41CF-84AF-93B9C31D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580</TotalTime>
  <Pages>1</Pages>
  <Words>872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Aline de Morais Soares</cp:lastModifiedBy>
  <cp:revision>30</cp:revision>
  <dcterms:created xsi:type="dcterms:W3CDTF">2018-12-27T15:45:00Z</dcterms:created>
  <dcterms:modified xsi:type="dcterms:W3CDTF">2019-03-14T19:28:00Z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